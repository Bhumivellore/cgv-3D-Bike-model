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D93F57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DB0E3C7" w14:textId="6BEFBCF6" w:rsidR="001B2ABD" w:rsidRDefault="007E17C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77EF3A" wp14:editId="59665D8A">
                  <wp:extent cx="1638300" cy="1425575"/>
                  <wp:effectExtent l="0" t="0" r="0" b="3175"/>
                  <wp:docPr id="2064547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547622" name="Picture 206454762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F40CE" w14:textId="57AA42D2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805EDE2" w14:textId="0064F407" w:rsidR="001B2ABD" w:rsidRDefault="00F70FF1" w:rsidP="001B2ABD">
            <w:pPr>
              <w:pStyle w:val="Title"/>
            </w:pPr>
            <w:r>
              <w:t>bhumika vellore</w:t>
            </w:r>
          </w:p>
          <w:p w14:paraId="4683E924" w14:textId="28141B93" w:rsidR="001B2ABD" w:rsidRDefault="00F70FF1" w:rsidP="001B2ABD">
            <w:pPr>
              <w:pStyle w:val="Subtitle"/>
            </w:pPr>
            <w:r w:rsidRPr="00A80ADC">
              <w:rPr>
                <w:spacing w:val="41"/>
                <w:w w:val="82"/>
              </w:rPr>
              <w:t>Ug</w:t>
            </w:r>
            <w:r w:rsidR="00A80ADC" w:rsidRPr="00A80ADC">
              <w:rPr>
                <w:spacing w:val="41"/>
                <w:w w:val="82"/>
              </w:rPr>
              <w:t>-</w:t>
            </w:r>
            <w:r w:rsidRPr="00A80ADC">
              <w:rPr>
                <w:spacing w:val="41"/>
                <w:w w:val="82"/>
              </w:rPr>
              <w:t>Final Yea</w:t>
            </w:r>
            <w:r w:rsidRPr="00A80ADC">
              <w:rPr>
                <w:spacing w:val="7"/>
                <w:w w:val="82"/>
              </w:rPr>
              <w:t>r</w:t>
            </w:r>
          </w:p>
        </w:tc>
      </w:tr>
      <w:tr w:rsidR="001B2ABD" w14:paraId="043483B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A346ECECDFD49E3AA1D54EB476EF86D"/>
              </w:placeholder>
              <w:temporary/>
              <w:showingPlcHdr/>
              <w15:appearance w15:val="hidden"/>
            </w:sdtPr>
            <w:sdtContent>
              <w:p w14:paraId="403C21C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A9CAE7" w14:textId="253BF9B8" w:rsidR="00036450" w:rsidRDefault="007E17CD" w:rsidP="009260CD">
            <w:r>
              <w:t>Organized and dependable candidate successful at managing multiple priorities with a positive attitude.</w:t>
            </w:r>
          </w:p>
          <w:p w14:paraId="0CD9B1AC" w14:textId="77777777" w:rsidR="00036450" w:rsidRDefault="00036450" w:rsidP="00036450"/>
          <w:sdt>
            <w:sdtPr>
              <w:id w:val="-1954003311"/>
              <w:placeholder>
                <w:docPart w:val="91782CA49BDC4B49BBB0FE7545AFB39A"/>
              </w:placeholder>
              <w:temporary/>
              <w:showingPlcHdr/>
              <w15:appearance w15:val="hidden"/>
            </w:sdtPr>
            <w:sdtContent>
              <w:p w14:paraId="1681DE5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2A43D1B4CE841AF8CEBC81A980683DE"/>
              </w:placeholder>
              <w:temporary/>
              <w:showingPlcHdr/>
              <w15:appearance w15:val="hidden"/>
            </w:sdtPr>
            <w:sdtContent>
              <w:p w14:paraId="0F3B803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8B1AC0E" w14:textId="228BA836" w:rsidR="004D3011" w:rsidRDefault="007E17CD" w:rsidP="004D3011">
            <w:r>
              <w:t>6361665456</w:t>
            </w:r>
          </w:p>
          <w:p w14:paraId="57B3D9B1" w14:textId="77777777" w:rsidR="004D3011" w:rsidRDefault="004D3011" w:rsidP="004D3011"/>
          <w:sdt>
            <w:sdtPr>
              <w:id w:val="-240260293"/>
              <w:placeholder>
                <w:docPart w:val="C92FB28F814E410B8A08780748EC27AD"/>
              </w:placeholder>
              <w:temporary/>
              <w:showingPlcHdr/>
              <w15:appearance w15:val="hidden"/>
            </w:sdtPr>
            <w:sdtContent>
              <w:p w14:paraId="29B3492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E09F538" w14:textId="64696E1C" w:rsidR="00036450" w:rsidRPr="00E4381A" w:rsidRDefault="007E17CD" w:rsidP="004D3011">
            <w:pPr>
              <w:rPr>
                <w:rStyle w:val="Hyperlink"/>
              </w:rPr>
            </w:pPr>
            <w:r>
              <w:t>1rn20cs032.bhumikavellore@rnsit.ac.in</w:t>
            </w:r>
          </w:p>
          <w:sdt>
            <w:sdtPr>
              <w:id w:val="-1444214663"/>
              <w:placeholder>
                <w:docPart w:val="D03C65C83A274BC0B7BA06735B1A2E80"/>
              </w:placeholder>
              <w:temporary/>
              <w:showingPlcHdr/>
              <w15:appearance w15:val="hidden"/>
            </w:sdtPr>
            <w:sdtContent>
              <w:p w14:paraId="3F114AF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750B72" w14:textId="5B85E613" w:rsidR="004D3011" w:rsidRDefault="007E17CD" w:rsidP="004D3011">
            <w:r>
              <w:t>Baking</w:t>
            </w:r>
          </w:p>
          <w:p w14:paraId="16A87A25" w14:textId="2146B38E" w:rsidR="007E17CD" w:rsidRDefault="007E17CD" w:rsidP="004D3011">
            <w:r>
              <w:t>Sketching</w:t>
            </w:r>
          </w:p>
          <w:p w14:paraId="63A036F8" w14:textId="61AB85B3" w:rsidR="007E17CD" w:rsidRDefault="00A80ADC" w:rsidP="004D3011">
            <w:r>
              <w:t>Novel reading</w:t>
            </w:r>
          </w:p>
          <w:p w14:paraId="2B53F785" w14:textId="4B362F7A" w:rsidR="007E17CD" w:rsidRDefault="007E17CD" w:rsidP="004D3011">
            <w:r>
              <w:t>Videography</w:t>
            </w:r>
          </w:p>
          <w:p w14:paraId="3AB6C0B3" w14:textId="18A7B751" w:rsidR="004D3011" w:rsidRDefault="00A80ADC" w:rsidP="004D3011">
            <w:r>
              <w:t>yoga</w:t>
            </w:r>
          </w:p>
          <w:p w14:paraId="39BA1C24" w14:textId="77777777" w:rsidR="002D5BC8" w:rsidRDefault="002D5BC8" w:rsidP="004D3011"/>
          <w:p w14:paraId="412D096F" w14:textId="77777777" w:rsidR="002D5BC8" w:rsidRDefault="002D5BC8" w:rsidP="004D3011"/>
          <w:p w14:paraId="7D40285E" w14:textId="392F1D52" w:rsidR="002D5BC8" w:rsidRDefault="002D5BC8" w:rsidP="002D5BC8">
            <w:pPr>
              <w:pStyle w:val="Heading3"/>
            </w:pPr>
            <w:r>
              <w:t>skills</w:t>
            </w:r>
          </w:p>
          <w:p w14:paraId="37C0A6D4" w14:textId="50DB3F0A" w:rsidR="002D5BC8" w:rsidRDefault="002D5BC8" w:rsidP="002D5BC8">
            <w:r>
              <w:t>C++</w:t>
            </w:r>
          </w:p>
          <w:p w14:paraId="74CCE56F" w14:textId="16C0849B" w:rsidR="002D5BC8" w:rsidRDefault="00A80ADC" w:rsidP="002D5BC8">
            <w:r>
              <w:t>Python</w:t>
            </w:r>
          </w:p>
          <w:p w14:paraId="362E33B5" w14:textId="55EE0B16" w:rsidR="00A80ADC" w:rsidRDefault="00A80ADC" w:rsidP="002D5BC8">
            <w:r>
              <w:t>java</w:t>
            </w:r>
          </w:p>
          <w:p w14:paraId="24F2685F" w14:textId="51E484E5" w:rsidR="002D5BC8" w:rsidRDefault="002D5BC8" w:rsidP="002D5BC8">
            <w:r>
              <w:t>HTML</w:t>
            </w:r>
          </w:p>
          <w:p w14:paraId="0776D538" w14:textId="46CB3715" w:rsidR="002D5BC8" w:rsidRDefault="002D5BC8" w:rsidP="002D5BC8">
            <w:r>
              <w:t>CSS</w:t>
            </w:r>
          </w:p>
          <w:p w14:paraId="738ACC08" w14:textId="58657F34" w:rsidR="002D5BC8" w:rsidRDefault="002D5BC8" w:rsidP="002D5BC8">
            <w:r>
              <w:t>JavaScript</w:t>
            </w:r>
          </w:p>
          <w:p w14:paraId="2EC240B9" w14:textId="767B990E" w:rsidR="002D5BC8" w:rsidRDefault="002D5BC8" w:rsidP="002D5BC8">
            <w:r>
              <w:t>PhP</w:t>
            </w:r>
          </w:p>
          <w:p w14:paraId="6D39CFBF" w14:textId="687890D7" w:rsidR="002D5BC8" w:rsidRDefault="002D5BC8" w:rsidP="002D5BC8">
            <w:r>
              <w:t xml:space="preserve">Mobile Application developer </w:t>
            </w:r>
          </w:p>
          <w:p w14:paraId="79884A89" w14:textId="77777777" w:rsidR="002D5BC8" w:rsidRDefault="002D5BC8" w:rsidP="004D3011"/>
          <w:p w14:paraId="03D8E201" w14:textId="01883CF5" w:rsidR="002D5BC8" w:rsidRPr="004D3011" w:rsidRDefault="002D5BC8" w:rsidP="004D3011"/>
        </w:tc>
        <w:tc>
          <w:tcPr>
            <w:tcW w:w="720" w:type="dxa"/>
          </w:tcPr>
          <w:p w14:paraId="3262FF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9C6E5D3C877474D8D56559150A0F39C"/>
              </w:placeholder>
              <w:temporary/>
              <w:showingPlcHdr/>
              <w15:appearance w15:val="hidden"/>
            </w:sdtPr>
            <w:sdtContent>
              <w:p w14:paraId="1AFD3C1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FF6EA2F" w14:textId="607CD6AE" w:rsidR="00036450" w:rsidRPr="00036450" w:rsidRDefault="00F70FF1" w:rsidP="00B359E4">
            <w:pPr>
              <w:pStyle w:val="Heading4"/>
            </w:pPr>
            <w:r>
              <w:t>Delhi Public School</w:t>
            </w:r>
          </w:p>
          <w:p w14:paraId="3E83173E" w14:textId="36165398" w:rsidR="00036450" w:rsidRPr="00B359E4" w:rsidRDefault="00F70FF1" w:rsidP="00B359E4">
            <w:pPr>
              <w:pStyle w:val="Date"/>
            </w:pPr>
            <w:r>
              <w:t>06/2015 - 03/2018,</w:t>
            </w:r>
            <w:r w:rsidR="00036450" w:rsidRPr="00B359E4">
              <w:t xml:space="preserve"> </w:t>
            </w:r>
          </w:p>
          <w:p w14:paraId="41156814" w14:textId="77777777" w:rsidR="00036450" w:rsidRDefault="00036450" w:rsidP="00036450"/>
          <w:p w14:paraId="49999ABD" w14:textId="48AF157E" w:rsidR="00036450" w:rsidRDefault="00F70FF1" w:rsidP="00F70FF1">
            <w:pPr>
              <w:pStyle w:val="Heading4"/>
            </w:pPr>
            <w:r>
              <w:t>jnana sweekar public school</w:t>
            </w:r>
          </w:p>
          <w:p w14:paraId="2D73A188" w14:textId="71B4247B" w:rsidR="00F70FF1" w:rsidRDefault="00F70FF1" w:rsidP="00F70FF1">
            <w:r>
              <w:t>05/2020 - 03/2020,</w:t>
            </w:r>
          </w:p>
          <w:p w14:paraId="156560D5" w14:textId="77777777" w:rsidR="00F70FF1" w:rsidRPr="00F70FF1" w:rsidRDefault="00F70FF1" w:rsidP="00F70FF1"/>
          <w:p w14:paraId="5B431A0D" w14:textId="11E0778C" w:rsidR="00F70FF1" w:rsidRDefault="00F70FF1" w:rsidP="00F70FF1">
            <w:pPr>
              <w:pStyle w:val="Heading4"/>
            </w:pPr>
            <w:r>
              <w:t>Bachelor of Computer Science RNSIT</w:t>
            </w:r>
          </w:p>
          <w:p w14:paraId="00761797" w14:textId="7A22F353" w:rsidR="00F70FF1" w:rsidRPr="00F70FF1" w:rsidRDefault="00F70FF1" w:rsidP="00F70FF1">
            <w:r>
              <w:t>12/2020 - Present,</w:t>
            </w:r>
          </w:p>
          <w:sdt>
            <w:sdtPr>
              <w:id w:val="1001553383"/>
              <w:placeholder>
                <w:docPart w:val="3A16F7F75ADF4CEA8D12C8549F19F018"/>
              </w:placeholder>
              <w:temporary/>
              <w:showingPlcHdr/>
              <w15:appearance w15:val="hidden"/>
            </w:sdtPr>
            <w:sdtContent>
              <w:p w14:paraId="2D13D8B9" w14:textId="7C9E2D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D6E0400" w14:textId="51C3BECF" w:rsidR="00036450" w:rsidRDefault="00F70FF1" w:rsidP="00B359E4">
            <w:pPr>
              <w:pStyle w:val="Heading4"/>
              <w:rPr>
                <w:bCs/>
              </w:rPr>
            </w:pPr>
            <w:r>
              <w:t>GR infra-Visual Designer</w:t>
            </w:r>
          </w:p>
          <w:p w14:paraId="309C6930" w14:textId="00AE994B" w:rsidR="00036450" w:rsidRPr="00036450" w:rsidRDefault="00F70FF1" w:rsidP="00B359E4">
            <w:pPr>
              <w:pStyle w:val="Date"/>
            </w:pPr>
            <w:r>
              <w:t xml:space="preserve">07/2022 </w:t>
            </w:r>
            <w:r w:rsidR="00A80ADC">
              <w:t>–</w:t>
            </w:r>
            <w:r>
              <w:t xml:space="preserve"> </w:t>
            </w:r>
            <w:r w:rsidR="00A80ADC">
              <w:t>05/2023</w:t>
            </w:r>
          </w:p>
          <w:p w14:paraId="431977AD" w14:textId="77777777" w:rsidR="00F70FF1" w:rsidRDefault="00F70FF1" w:rsidP="00036450">
            <w:r>
              <w:t xml:space="preserve">Creating visual branding, including logos and marketing materials . Keeping up with the latest design and user experience trends and trends . </w:t>
            </w:r>
          </w:p>
          <w:p w14:paraId="7B7C3392" w14:textId="305835EC" w:rsidR="00036450" w:rsidRDefault="00F70FF1" w:rsidP="00036450">
            <w:r>
              <w:t>Strong communication and collaboration skills</w:t>
            </w:r>
            <w:r w:rsidR="00036450" w:rsidRPr="00036450">
              <w:t xml:space="preserve"> </w:t>
            </w:r>
          </w:p>
          <w:p w14:paraId="66D35FC6" w14:textId="77777777" w:rsidR="004D3011" w:rsidRDefault="004D3011" w:rsidP="00036450"/>
          <w:p w14:paraId="560E12F5" w14:textId="6D62CA94" w:rsidR="004D3011" w:rsidRPr="004D3011" w:rsidRDefault="00F70FF1" w:rsidP="00B359E4">
            <w:pPr>
              <w:pStyle w:val="Heading4"/>
              <w:rPr>
                <w:bCs/>
              </w:rPr>
            </w:pPr>
            <w:r>
              <w:t>Compsoft Technology- Full Stack Developer</w:t>
            </w:r>
          </w:p>
          <w:p w14:paraId="3236EB1A" w14:textId="17AE1A12" w:rsidR="004D3011" w:rsidRDefault="00670E2F" w:rsidP="00670E2F">
            <w:pPr>
              <w:pStyle w:val="Date"/>
            </w:pPr>
            <w:r>
              <w:t>05/2023</w:t>
            </w:r>
            <w:r w:rsidR="004D3011" w:rsidRPr="004D3011">
              <w:t>–</w:t>
            </w:r>
            <w:r>
              <w:t>06/202</w:t>
            </w:r>
            <w:r w:rsidR="00A80ADC">
              <w:t>3</w:t>
            </w:r>
          </w:p>
          <w:p w14:paraId="7BF3A4DC" w14:textId="238708ED" w:rsidR="00670E2F" w:rsidRDefault="00670E2F" w:rsidP="00670E2F">
            <w:r>
              <w:t>Collaborating on front-end development using HTML,CSS and JavaScript. Implementing server-side logic with frameworks.</w:t>
            </w:r>
          </w:p>
          <w:p w14:paraId="3305CD55" w14:textId="7C6209F4" w:rsidR="00670E2F" w:rsidRDefault="00670E2F" w:rsidP="00670E2F">
            <w:r>
              <w:t>Designing and optimizing database using MongoDB.</w:t>
            </w:r>
          </w:p>
          <w:p w14:paraId="18B68B03" w14:textId="77777777" w:rsidR="00670E2F" w:rsidRPr="00670E2F" w:rsidRDefault="00670E2F" w:rsidP="00670E2F"/>
          <w:p w14:paraId="1443455A" w14:textId="77777777" w:rsidR="004D3011" w:rsidRDefault="004D3011" w:rsidP="00036450"/>
          <w:p w14:paraId="73C841C5" w14:textId="46DAE7EF" w:rsidR="00036450" w:rsidRDefault="002D5BC8" w:rsidP="00036450">
            <w:pPr>
              <w:pStyle w:val="Heading2"/>
            </w:pPr>
            <w:r>
              <w:t>CERTIFICATES</w:t>
            </w:r>
          </w:p>
          <w:p w14:paraId="3D78B3FA" w14:textId="77777777" w:rsidR="007E17CD" w:rsidRPr="002D5BC8" w:rsidRDefault="002D5BC8" w:rsidP="00670E2F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t>C for Everyone: Programming Fundamentals by University of California, Santa Cruz</w:t>
            </w:r>
          </w:p>
          <w:p w14:paraId="7C169858" w14:textId="77777777" w:rsidR="00A80ADC" w:rsidRPr="00A80ADC" w:rsidRDefault="002D5BC8" w:rsidP="00A80ADC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t>Teamwork Skills: Communicating Effectively in Groups by University of Colorado Boulder</w:t>
            </w:r>
          </w:p>
          <w:p w14:paraId="6490059F" w14:textId="0F94DA5E" w:rsidR="00A80ADC" w:rsidRPr="00A80ADC" w:rsidRDefault="00A80ADC" w:rsidP="00A80ADC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t>Mega Web Development Course: Full Stack web application</w:t>
            </w:r>
          </w:p>
        </w:tc>
      </w:tr>
    </w:tbl>
    <w:p w14:paraId="6DAD22D2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ED0B" w14:textId="77777777" w:rsidR="00135B47" w:rsidRDefault="00135B47" w:rsidP="000C45FF">
      <w:r>
        <w:separator/>
      </w:r>
    </w:p>
  </w:endnote>
  <w:endnote w:type="continuationSeparator" w:id="0">
    <w:p w14:paraId="02693DAC" w14:textId="77777777" w:rsidR="00135B47" w:rsidRDefault="00135B4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5728" w14:textId="77777777" w:rsidR="00135B47" w:rsidRDefault="00135B47" w:rsidP="000C45FF">
      <w:r>
        <w:separator/>
      </w:r>
    </w:p>
  </w:footnote>
  <w:footnote w:type="continuationSeparator" w:id="0">
    <w:p w14:paraId="1BACD724" w14:textId="77777777" w:rsidR="00135B47" w:rsidRDefault="00135B4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3B1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B8107F" wp14:editId="6D5DCD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1137"/>
    <w:multiLevelType w:val="hybridMultilevel"/>
    <w:tmpl w:val="6EB4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376F4"/>
    <w:multiLevelType w:val="hybridMultilevel"/>
    <w:tmpl w:val="771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4489">
    <w:abstractNumId w:val="1"/>
  </w:num>
  <w:num w:numId="2" w16cid:durableId="30004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F1"/>
    <w:rsid w:val="00036450"/>
    <w:rsid w:val="00094499"/>
    <w:rsid w:val="000C45FF"/>
    <w:rsid w:val="000E3FD1"/>
    <w:rsid w:val="00112054"/>
    <w:rsid w:val="001317D8"/>
    <w:rsid w:val="00135B47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5BC8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0E2F"/>
    <w:rsid w:val="006771D0"/>
    <w:rsid w:val="00715FCB"/>
    <w:rsid w:val="00743101"/>
    <w:rsid w:val="00764C9F"/>
    <w:rsid w:val="007775E1"/>
    <w:rsid w:val="007867A0"/>
    <w:rsid w:val="007927F5"/>
    <w:rsid w:val="007C24EA"/>
    <w:rsid w:val="007E17CD"/>
    <w:rsid w:val="00802CA0"/>
    <w:rsid w:val="009260CD"/>
    <w:rsid w:val="00940A66"/>
    <w:rsid w:val="00952C25"/>
    <w:rsid w:val="00A2118D"/>
    <w:rsid w:val="00A663DF"/>
    <w:rsid w:val="00A80ADC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0FF1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914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7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Local\Microsoft\Office\16.0\DTS\en-IN%7b63DAE1D5-1633-4DFD-AEE3-A9C61688C4AA%7d\%7b57F85E38-12CF-46B4-94D2-EE9E7BB7D8C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346ECECDFD49E3AA1D54EB476EF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9434B-17A7-4756-95FD-06C1DE6233E3}"/>
      </w:docPartPr>
      <w:docPartBody>
        <w:p w:rsidR="00E766F9" w:rsidRDefault="00000000">
          <w:pPr>
            <w:pStyle w:val="3A346ECECDFD49E3AA1D54EB476EF86D"/>
          </w:pPr>
          <w:r w:rsidRPr="00D5459D">
            <w:t>Profile</w:t>
          </w:r>
        </w:p>
      </w:docPartBody>
    </w:docPart>
    <w:docPart>
      <w:docPartPr>
        <w:name w:val="91782CA49BDC4B49BBB0FE7545AF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E97B6-EA5D-4336-A2E8-6AD1006B9107}"/>
      </w:docPartPr>
      <w:docPartBody>
        <w:p w:rsidR="00E766F9" w:rsidRDefault="00000000">
          <w:pPr>
            <w:pStyle w:val="91782CA49BDC4B49BBB0FE7545AFB39A"/>
          </w:pPr>
          <w:r w:rsidRPr="00CB0055">
            <w:t>Contact</w:t>
          </w:r>
        </w:p>
      </w:docPartBody>
    </w:docPart>
    <w:docPart>
      <w:docPartPr>
        <w:name w:val="72A43D1B4CE841AF8CEBC81A9806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B8D39-8098-4092-9715-0A072D410FC5}"/>
      </w:docPartPr>
      <w:docPartBody>
        <w:p w:rsidR="00E766F9" w:rsidRDefault="00000000">
          <w:pPr>
            <w:pStyle w:val="72A43D1B4CE841AF8CEBC81A980683DE"/>
          </w:pPr>
          <w:r w:rsidRPr="004D3011">
            <w:t>PHONE:</w:t>
          </w:r>
        </w:p>
      </w:docPartBody>
    </w:docPart>
    <w:docPart>
      <w:docPartPr>
        <w:name w:val="C92FB28F814E410B8A08780748EC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FD861-FE72-4583-956D-B6396D602ECF}"/>
      </w:docPartPr>
      <w:docPartBody>
        <w:p w:rsidR="00E766F9" w:rsidRDefault="00000000">
          <w:pPr>
            <w:pStyle w:val="C92FB28F814E410B8A08780748EC27AD"/>
          </w:pPr>
          <w:r w:rsidRPr="004D3011">
            <w:t>EMAIL:</w:t>
          </w:r>
        </w:p>
      </w:docPartBody>
    </w:docPart>
    <w:docPart>
      <w:docPartPr>
        <w:name w:val="D03C65C83A274BC0B7BA06735B1A2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54E2D-4A40-4198-BDE4-0AB3FB2C71BD}"/>
      </w:docPartPr>
      <w:docPartBody>
        <w:p w:rsidR="00E766F9" w:rsidRDefault="00000000">
          <w:pPr>
            <w:pStyle w:val="D03C65C83A274BC0B7BA06735B1A2E80"/>
          </w:pPr>
          <w:r w:rsidRPr="00CB0055">
            <w:t>Hobbies</w:t>
          </w:r>
        </w:p>
      </w:docPartBody>
    </w:docPart>
    <w:docPart>
      <w:docPartPr>
        <w:name w:val="C9C6E5D3C877474D8D56559150A0F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C08EB-EF8C-48BA-93B8-C693675E7F72}"/>
      </w:docPartPr>
      <w:docPartBody>
        <w:p w:rsidR="00E766F9" w:rsidRDefault="00000000">
          <w:pPr>
            <w:pStyle w:val="C9C6E5D3C877474D8D56559150A0F39C"/>
          </w:pPr>
          <w:r w:rsidRPr="00036450">
            <w:t>EDUCATION</w:t>
          </w:r>
        </w:p>
      </w:docPartBody>
    </w:docPart>
    <w:docPart>
      <w:docPartPr>
        <w:name w:val="3A16F7F75ADF4CEA8D12C8549F19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F7BF5-306A-4F5F-9ADE-AF2BD0F0E73F}"/>
      </w:docPartPr>
      <w:docPartBody>
        <w:p w:rsidR="00E766F9" w:rsidRDefault="00000000">
          <w:pPr>
            <w:pStyle w:val="3A16F7F75ADF4CEA8D12C8549F19F01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56"/>
    <w:rsid w:val="006F4968"/>
    <w:rsid w:val="00C23B56"/>
    <w:rsid w:val="00E766F9"/>
    <w:rsid w:val="00F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46ECECDFD49E3AA1D54EB476EF86D">
    <w:name w:val="3A346ECECDFD49E3AA1D54EB476EF86D"/>
  </w:style>
  <w:style w:type="paragraph" w:customStyle="1" w:styleId="91782CA49BDC4B49BBB0FE7545AFB39A">
    <w:name w:val="91782CA49BDC4B49BBB0FE7545AFB39A"/>
  </w:style>
  <w:style w:type="paragraph" w:customStyle="1" w:styleId="72A43D1B4CE841AF8CEBC81A980683DE">
    <w:name w:val="72A43D1B4CE841AF8CEBC81A980683DE"/>
  </w:style>
  <w:style w:type="paragraph" w:customStyle="1" w:styleId="C92FB28F814E410B8A08780748EC27AD">
    <w:name w:val="C92FB28F814E410B8A08780748EC27A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03C65C83A274BC0B7BA06735B1A2E80">
    <w:name w:val="D03C65C83A274BC0B7BA06735B1A2E80"/>
  </w:style>
  <w:style w:type="paragraph" w:customStyle="1" w:styleId="C9C6E5D3C877474D8D56559150A0F39C">
    <w:name w:val="C9C6E5D3C877474D8D56559150A0F39C"/>
  </w:style>
  <w:style w:type="paragraph" w:customStyle="1" w:styleId="3A16F7F75ADF4CEA8D12C8549F19F018">
    <w:name w:val="3A16F7F75ADF4CEA8D12C8549F19F01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{57F85E38-12CF-46B4-94D2-EE9E7BB7D8CF}tf00546271_win32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2023-07-05T09:17:00Z</dcterms:created>
  <dcterms:modified xsi:type="dcterms:W3CDTF">2023-10-22T09:11:00Z</dcterms:modified>
</cp:coreProperties>
</file>